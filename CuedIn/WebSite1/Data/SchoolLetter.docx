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Enter school name:"/>
        <w:tag w:val="Enter school name:"/>
        <w:id w:val="-862509636"/>
        <w:placeholder>
          <w:docPart w:val="BB5FD281CDB845649B1BDC19C79668B6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2502B0" w:rsidRPr="00DB45B9" w:rsidRDefault="001A62AA" w:rsidP="00DB45B9">
          <w:pPr>
            <w:pStyle w:val="Title"/>
          </w:pPr>
          <w:r w:rsidRPr="00DB45B9">
            <w:t>School name</w:t>
          </w:r>
        </w:p>
      </w:sdtContent>
    </w:sdt>
    <w:p w:rsidR="002502B0" w:rsidRDefault="00542054">
      <w:pPr>
        <w:pStyle w:val="ContactInfo"/>
      </w:pPr>
      <w:sdt>
        <w:sdtPr>
          <w:alias w:val="Enter Your Name:"/>
          <w:tag w:val="Enter Your Name:"/>
          <w:id w:val="-1248264968"/>
          <w:placeholder>
            <w:docPart w:val="C9DB793A9D524D00B6F4D17ADEFA12A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62AA" w:rsidRPr="001A62AA">
            <w:t>Your Name</w:t>
          </w:r>
        </w:sdtContent>
      </w:sdt>
      <w:r w:rsidR="00BD004C">
        <w:t> </w:t>
      </w:r>
      <w:sdt>
        <w:sdtPr>
          <w:alias w:val="Vertical line:"/>
          <w:tag w:val="Vertical line:"/>
          <w:id w:val="-1940674444"/>
          <w:placeholder>
            <w:docPart w:val="F0F42016BECD42C1BDBB72EDA9AB52B2"/>
          </w:placeholder>
          <w:temporary/>
          <w:showingPlcHdr/>
          <w15:appearance w15:val="hidden"/>
        </w:sdtPr>
        <w:sdtEndPr/>
        <w:sdtContent>
          <w:r w:rsidR="00F262F2" w:rsidRPr="00F262F2">
            <w:rPr>
              <w:rStyle w:val="Strong"/>
            </w:rPr>
            <w:t>|</w:t>
          </w:r>
        </w:sdtContent>
      </w:sdt>
      <w:r w:rsidR="00BD004C">
        <w:t> </w:t>
      </w:r>
      <w:sdt>
        <w:sdtPr>
          <w:alias w:val="Enter email:"/>
          <w:tag w:val="Enter email:"/>
          <w:id w:val="-433600615"/>
          <w:placeholder>
            <w:docPart w:val="323C4E19D6D64CD8860875B750639025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A62AA">
            <w:t>Email</w:t>
          </w:r>
        </w:sdtContent>
      </w:sdt>
    </w:p>
    <w:sdt>
      <w:sdtPr>
        <w:alias w:val="Enter date:"/>
        <w:tag w:val="Enter date:"/>
        <w:id w:val="929785698"/>
        <w:placeholder>
          <w:docPart w:val="95C2F16B59234B558339C5D42A825822"/>
        </w:placeholder>
        <w:temporary/>
        <w:showingPlcHdr/>
        <w15:appearance w15:val="hidden"/>
      </w:sdtPr>
      <w:sdtEndPr/>
      <w:sdtContent>
        <w:p w:rsidR="002502B0" w:rsidRPr="00AD6810" w:rsidRDefault="00AD6810">
          <w:pPr>
            <w:pStyle w:val="Date"/>
          </w:pPr>
          <w:r>
            <w:t>Date</w:t>
          </w:r>
        </w:p>
      </w:sdtContent>
    </w:sdt>
    <w:p w:rsidR="002502B0" w:rsidRDefault="00542054">
      <w:sdt>
        <w:sdtPr>
          <w:rPr>
            <w:rStyle w:val="SalutationChar"/>
          </w:rPr>
          <w:alias w:val="To whom it may concern:"/>
          <w:tag w:val="To whom it may concern:"/>
          <w:id w:val="-1610728976"/>
          <w:placeholder>
            <w:docPart w:val="54A51483EC8B4FF49BBB57E3411D33E9"/>
          </w:placeholder>
          <w:temporary/>
          <w:showingPlcHdr/>
          <w15:appearance w15:val="hidden"/>
        </w:sdtPr>
        <w:sdtEndPr>
          <w:rPr>
            <w:rStyle w:val="SalutationChar"/>
          </w:rPr>
        </w:sdtEndPr>
        <w:sdtContent>
          <w:r w:rsidR="00E47714" w:rsidRPr="00596DAF">
            <w:rPr>
              <w:rStyle w:val="SalutationChar"/>
            </w:rPr>
            <w:t>To Whom It May Concern</w:t>
          </w:r>
        </w:sdtContent>
      </w:sdt>
      <w:r w:rsidR="00BD004C">
        <w:t>:</w:t>
      </w:r>
    </w:p>
    <w:p w:rsidR="001E3ECD" w:rsidRDefault="00542054">
      <w:sdt>
        <w:sdtPr>
          <w:alias w:val="Enter text:"/>
          <w:tag w:val="Enter text:"/>
          <w:id w:val="1159276451"/>
          <w:placeholder>
            <w:docPart w:val="0BB276F91C8546479A839083AA209207"/>
          </w:placeholder>
          <w:temporary/>
          <w:showingPlcHdr/>
          <w15:appearance w15:val="hidden"/>
        </w:sdtPr>
        <w:sdtEndPr/>
        <w:sdtContent>
          <w:r w:rsidR="001E3ECD" w:rsidRPr="001E3ECD">
            <w:t>To get started right away, just tap any placeholder text (such as this) and start typing to replace it with your own.</w:t>
          </w:r>
          <w:r w:rsidR="001E3ECD">
            <w:t xml:space="preserve"> </w:t>
          </w:r>
          <w:r w:rsidR="001E3ECD" w:rsidRPr="001E3ECD">
            <w:t>Double-click in the footer to provide your street address, phone number, and website.</w:t>
          </w:r>
        </w:sdtContent>
      </w:sdt>
    </w:p>
    <w:p w:rsidR="002502B0" w:rsidRDefault="00542054" w:rsidP="001A62AA">
      <w:sdt>
        <w:sdtPr>
          <w:alias w:val="Enter letter body:"/>
          <w:tag w:val="Enter letter body:"/>
          <w:id w:val="1608389726"/>
          <w:placeholder>
            <w:docPart w:val="0EBB249D1741435BAB6E07A9E94969A1"/>
          </w:placeholder>
          <w:temporary/>
          <w:showingPlcHdr/>
          <w15:appearance w15:val="hidden"/>
        </w:sdtPr>
        <w:sdtEndPr/>
        <w:sdtContent>
          <w:r w:rsidR="00F06AC7">
            <w:t>I am writing this reference at the request of</w:t>
          </w:r>
        </w:sdtContent>
      </w:sdt>
      <w:r w:rsidR="00BD004C">
        <w:t xml:space="preserve"> </w:t>
      </w:r>
      <w:sdt>
        <w:sdtPr>
          <w:alias w:val="Enter student name:"/>
          <w:tag w:val="Enter student name:"/>
          <w:id w:val="1713533573"/>
          <w:placeholder>
            <w:docPart w:val="EF9A9496F0694A5F863C58DFA697008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 Name</w:t>
          </w:r>
        </w:sdtContent>
      </w:sdt>
      <w:r w:rsidR="00BD004C">
        <w:t xml:space="preserve">, </w:t>
      </w:r>
      <w:sdt>
        <w:sdtPr>
          <w:alias w:val="Enter letter body:"/>
          <w:tag w:val="Enter letter body:"/>
          <w:id w:val="775603065"/>
          <w:placeholder>
            <w:docPart w:val="75C346D7660F488B85ECB0659A822CA3"/>
          </w:placeholder>
          <w:temporary/>
          <w:showingPlcHdr/>
          <w15:appearance w15:val="hidden"/>
        </w:sdtPr>
        <w:sdtEndPr/>
        <w:sdtContent>
          <w:r w:rsidR="00F06AC7">
            <w:t>who is applying for summer internship at</w:t>
          </w:r>
        </w:sdtContent>
      </w:sdt>
      <w:r w:rsidR="00687E79">
        <w:t xml:space="preserve"> </w:t>
      </w:r>
      <w:sdt>
        <w:sdtPr>
          <w:alias w:val="Enter company name:"/>
          <w:tag w:val="Enter company name:"/>
          <w:id w:val="1480806717"/>
          <w:placeholder>
            <w:docPart w:val="D0B45B44E849431C8706357C531B36CF"/>
          </w:placeholder>
          <w:temporary/>
          <w:showingPlcHdr/>
          <w15:appearance w15:val="hidden"/>
        </w:sdtPr>
        <w:sdtEndPr/>
        <w:sdtContent>
          <w:r w:rsidR="00687E79">
            <w:t>Company Name</w:t>
          </w:r>
        </w:sdtContent>
      </w:sdt>
      <w:r w:rsidR="00E66FCF">
        <w:t xml:space="preserve">. </w:t>
      </w:r>
      <w:sdt>
        <w:sdtPr>
          <w:alias w:val="Enter letter body:"/>
          <w:tag w:val="Enter letter body:"/>
          <w:id w:val="-1142488075"/>
          <w:placeholder>
            <w:docPart w:val="87D0FD332FD14BC0856E18DEB784585A"/>
          </w:placeholder>
          <w:temporary/>
          <w:showingPlcHdr/>
          <w15:appearance w15:val="hidden"/>
        </w:sdtPr>
        <w:sdtEndPr/>
        <w:sdtContent>
          <w:r w:rsidR="00F06AC7">
            <w:t>I have known</w:t>
          </w:r>
        </w:sdtContent>
      </w:sdt>
      <w:r w:rsidR="00E66FCF">
        <w:t xml:space="preserve"> </w:t>
      </w:r>
      <w:sdt>
        <w:sdtPr>
          <w:alias w:val="Student:"/>
          <w:tag w:val="Student:"/>
          <w:id w:val="-1602018426"/>
          <w:placeholder>
            <w:docPart w:val="82257DF5C8814AEAABC3F668CDB8371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-107826797"/>
          <w:placeholder>
            <w:docPart w:val="307D933AB08844BDA60BF48D5FCB6341"/>
          </w:placeholder>
          <w:temporary/>
          <w:showingPlcHdr/>
          <w15:appearance w15:val="hidden"/>
        </w:sdtPr>
        <w:sdtEndPr/>
        <w:sdtContent>
          <w:r w:rsidR="00F06AC7">
            <w:t>for</w:t>
          </w:r>
        </w:sdtContent>
      </w:sdt>
      <w:r w:rsidR="00687E79">
        <w:t xml:space="preserve"> </w:t>
      </w:r>
      <w:sdt>
        <w:sdtPr>
          <w:alias w:val="Enter number of years:"/>
          <w:tag w:val="Enter number of years:"/>
          <w:id w:val="1421600326"/>
          <w:placeholder>
            <w:docPart w:val="E8A6670BE5F34BDEB557DD625D304EA9"/>
          </w:placeholder>
          <w:temporary/>
          <w:showingPlcHdr/>
          <w15:appearance w15:val="hidden"/>
        </w:sdtPr>
        <w:sdtEndPr/>
        <w:sdtContent>
          <w:r w:rsidR="00687E79">
            <w:t>number of years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-1901746698"/>
          <w:placeholder>
            <w:docPart w:val="BC229CE49C8E47BAB9E6E0CAD2328309"/>
          </w:placeholder>
          <w:temporary/>
          <w:showingPlcHdr/>
          <w15:appearance w15:val="hidden"/>
        </w:sdtPr>
        <w:sdtEndPr/>
        <w:sdtContent>
          <w:r w:rsidR="00F06AC7">
            <w:t>in my capacity as a teacher at</w:t>
          </w:r>
        </w:sdtContent>
      </w:sdt>
      <w:r w:rsidR="00687E79">
        <w:t xml:space="preserve"> </w:t>
      </w:r>
      <w:sdt>
        <w:sdtPr>
          <w:alias w:val="Enter school name:"/>
          <w:tag w:val="Enter school name:"/>
          <w:id w:val="-574828724"/>
          <w:placeholder>
            <w:docPart w:val="46D17031911449A896EAC53B9D176453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1A62AA">
            <w:t>School name</w:t>
          </w:r>
        </w:sdtContent>
      </w:sdt>
      <w:r w:rsidR="00E66FCF">
        <w:t xml:space="preserve">. </w:t>
      </w:r>
      <w:sdt>
        <w:sdtPr>
          <w:alias w:val="Student:"/>
          <w:tag w:val="Student:"/>
          <w:id w:val="46575556"/>
          <w:placeholder>
            <w:docPart w:val="4E0526DEB66647D7974538D27586853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484137740"/>
          <w:placeholder>
            <w:docPart w:val="CAD220D0E65E441D8AE0062948833DD8"/>
          </w:placeholder>
          <w:temporary/>
          <w:showingPlcHdr/>
          <w15:appearance w15:val="hidden"/>
        </w:sdtPr>
        <w:sdtEndPr/>
        <w:sdtContent>
          <w:r w:rsidR="00F06AC7">
            <w:t>took</w:t>
          </w:r>
        </w:sdtContent>
      </w:sdt>
      <w:r w:rsidR="00687E79">
        <w:t xml:space="preserve"> </w:t>
      </w:r>
      <w:sdt>
        <w:sdtPr>
          <w:alias w:val="Enter course name:"/>
          <w:tag w:val="Enter course name:"/>
          <w:id w:val="185489463"/>
          <w:placeholder>
            <w:docPart w:val="E3CB531D7B494BF5A2444A2ACE6507CE"/>
          </w:placeholder>
          <w:temporary/>
          <w:showingPlcHdr/>
          <w15:appearance w15:val="hidden"/>
        </w:sdtPr>
        <w:sdtEndPr/>
        <w:sdtContent>
          <w:r w:rsidR="00687E79">
            <w:t>Course Name</w:t>
          </w:r>
        </w:sdtContent>
      </w:sdt>
      <w:r w:rsidR="00687E79">
        <w:t xml:space="preserve"> </w:t>
      </w:r>
      <w:sdt>
        <w:sdtPr>
          <w:alias w:val="Enter letter body:"/>
          <w:tag w:val="Enter letter body:"/>
          <w:id w:val="1696190441"/>
          <w:placeholder>
            <w:docPart w:val="FCA375D497374DC48350C9AAD36E5E6D"/>
          </w:placeholder>
          <w:temporary/>
          <w:showingPlcHdr/>
          <w15:appearance w15:val="hidden"/>
        </w:sdtPr>
        <w:sdtEndPr/>
        <w:sdtContent>
          <w:r w:rsidR="00F06AC7">
            <w:t>and</w:t>
          </w:r>
        </w:sdtContent>
      </w:sdt>
      <w:r w:rsidR="00F06AC7">
        <w:t xml:space="preserve"> </w:t>
      </w:r>
      <w:sdt>
        <w:sdtPr>
          <w:alias w:val="Enter course name:"/>
          <w:tag w:val="Enter course name:"/>
          <w:id w:val="589278245"/>
          <w:placeholder>
            <w:docPart w:val="CBD3BB5BD3CE4619A4D894AD4BB420ED"/>
          </w:placeholder>
          <w:temporary/>
          <w:showingPlcHdr/>
          <w15:appearance w15:val="hidden"/>
        </w:sdtPr>
        <w:sdtEndPr/>
        <w:sdtContent>
          <w:r w:rsidR="00687E79">
            <w:t>Course Name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186250864"/>
          <w:placeholder>
            <w:docPart w:val="20D442D9EFAA4C5480D1392A6366E185"/>
          </w:placeholder>
          <w:temporary/>
          <w:showingPlcHdr/>
          <w15:appearance w15:val="hidden"/>
        </w:sdtPr>
        <w:sdtEndPr/>
        <w:sdtContent>
          <w:r w:rsidR="00F06AC7">
            <w:t>from me and earned superior grades in those classes. Based on</w:t>
          </w:r>
        </w:sdtContent>
      </w:sdt>
      <w:r w:rsidR="00E66FCF">
        <w:t xml:space="preserve"> </w:t>
      </w:r>
      <w:sdt>
        <w:sdtPr>
          <w:alias w:val="Student:"/>
          <w:tag w:val="Student:"/>
          <w:id w:val="2024436579"/>
          <w:placeholder>
            <w:docPart w:val="5F52025C4E6B486897429C8476BA9D48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’s </w:t>
      </w:r>
      <w:sdt>
        <w:sdtPr>
          <w:alias w:val="Enter letter body:"/>
          <w:tag w:val="Enter letter body:"/>
          <w:id w:val="-357969746"/>
          <w:placeholder>
            <w:docPart w:val="4CEA620B331F4B3BB7DE7F5580CBEA0D"/>
          </w:placeholder>
          <w:temporary/>
          <w:showingPlcHdr/>
          <w15:appearance w15:val="hidden"/>
        </w:sdtPr>
        <w:sdtEndPr/>
        <w:sdtContent>
          <w:r w:rsidR="00F06AC7">
            <w:t>grades, attendance, and class participation, I’d rate his academic performance in my class as exceptional.</w:t>
          </w:r>
        </w:sdtContent>
      </w:sdt>
    </w:p>
    <w:p w:rsidR="002502B0" w:rsidRDefault="00542054">
      <w:sdt>
        <w:sdtPr>
          <w:alias w:val="Student:"/>
          <w:tag w:val="Student:"/>
          <w:id w:val="612556474"/>
          <w:placeholder>
            <w:docPart w:val="BD9D578AAD9C4FF588A5F7F34BD15AAF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823535569"/>
          <w:placeholder>
            <w:docPart w:val="318C6A5A9C7547A6BD6CD80ACDECF958"/>
          </w:placeholder>
          <w:temporary/>
          <w:showingPlcHdr/>
          <w15:appearance w15:val="hidden"/>
        </w:sdtPr>
        <w:sdtEndPr/>
        <w:sdtContent>
          <w:r w:rsidR="00F06AC7">
            <w:t>has a number of strengths to offer an employer. He is always interested in helping others. For example</w:t>
          </w:r>
        </w:sdtContent>
      </w:sdt>
      <w:r w:rsidR="00687E79">
        <w:t xml:space="preserve">, </w:t>
      </w:r>
      <w:sdt>
        <w:sdtPr>
          <w:alias w:val="Enter a specific experience example:"/>
          <w:tag w:val="Enter a specific experience example:"/>
          <w:id w:val="-932427526"/>
          <w:placeholder>
            <w:docPart w:val="5B406AE4EEB94FFCBFF6394DED8D76E7"/>
          </w:placeholder>
          <w:temporary/>
          <w:showingPlcHdr/>
          <w15:appearance w15:val="hidden"/>
        </w:sdtPr>
        <w:sdtEndPr/>
        <w:sdtContent>
          <w:r w:rsidR="00687E79">
            <w:t>ad</w:t>
          </w:r>
          <w:r w:rsidR="005C2394">
            <w:t>d a specific experience example</w:t>
          </w:r>
          <w:r w:rsidR="001A62AA">
            <w:t>.</w:t>
          </w:r>
        </w:sdtContent>
      </w:sdt>
      <w:r w:rsidR="00BD004C">
        <w:t xml:space="preserve"> </w:t>
      </w:r>
      <w:sdt>
        <w:sdtPr>
          <w:alias w:val="Student:"/>
          <w:tag w:val="Student:"/>
          <w:id w:val="1292558440"/>
          <w:placeholder>
            <w:docPart w:val="429DC4FF984840CBB7592761C51F8AF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1048109603"/>
          <w:placeholder>
            <w:docPart w:val="19F1F49BBFA442C9857807949CD85364"/>
          </w:placeholder>
          <w:temporary/>
          <w:showingPlcHdr/>
          <w15:appearance w15:val="hidden"/>
        </w:sdtPr>
        <w:sdtEndPr/>
        <w:sdtContent>
          <w:r w:rsidR="00F06AC7">
            <w:t>is also a very fast learner.</w:t>
          </w:r>
        </w:sdtContent>
      </w:sdt>
      <w:r w:rsidR="00D67ECD">
        <w:t xml:space="preserve"> </w:t>
      </w:r>
      <w:sdt>
        <w:sdtPr>
          <w:alias w:val="Enter additional strengths:"/>
          <w:tag w:val="Enter additional strengths:"/>
          <w:id w:val="1780140849"/>
          <w:placeholder>
            <w:docPart w:val="4A533A211AAF40F28CEB75765777F3CB"/>
          </w:placeholder>
          <w:temporary/>
          <w:showingPlcHdr/>
          <w15:appearance w15:val="hidden"/>
        </w:sdtPr>
        <w:sdtEndPr/>
        <w:sdtContent>
          <w:r w:rsidR="005C2394">
            <w:t>Add additional strengths</w:t>
          </w:r>
          <w:r w:rsidR="001A62AA">
            <w:t>.</w:t>
          </w:r>
        </w:sdtContent>
      </w:sdt>
    </w:p>
    <w:p w:rsidR="002502B0" w:rsidRDefault="00542054" w:rsidP="001A62AA">
      <w:sdt>
        <w:sdtPr>
          <w:alias w:val="Enter letter body:"/>
          <w:tag w:val="Enter letter body:"/>
          <w:id w:val="-1387100319"/>
          <w:placeholder>
            <w:docPart w:val="FC5A2F4A6E3340369F75F8B0B82F3F8E"/>
          </w:placeholder>
          <w:temporary/>
          <w:showingPlcHdr/>
          <w15:appearance w15:val="hidden"/>
        </w:sdtPr>
        <w:sdtEndPr/>
        <w:sdtContent>
          <w:r w:rsidR="00F06AC7">
            <w:t>In conclusion, I would highly recommend</w:t>
          </w:r>
        </w:sdtContent>
      </w:sdt>
      <w:r w:rsidR="00F06AC7">
        <w:t xml:space="preserve"> </w:t>
      </w:r>
      <w:sdt>
        <w:sdtPr>
          <w:alias w:val="Student:"/>
          <w:tag w:val="Student:"/>
          <w:id w:val="877051869"/>
          <w:placeholder>
            <w:docPart w:val="DD06089B232B438289363ABDCFAF014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. </w:t>
      </w:r>
      <w:sdt>
        <w:sdtPr>
          <w:alias w:val="Enter letter body:"/>
          <w:tag w:val="Enter letter body:"/>
          <w:id w:val="716783919"/>
          <w:placeholder>
            <w:docPart w:val="7B6BD0DFF40B4487A719737B9DE8DF40"/>
          </w:placeholder>
          <w:temporary/>
          <w:showingPlcHdr/>
          <w15:appearance w15:val="hidden"/>
        </w:sdtPr>
        <w:sdtEndPr/>
        <w:sdtContent>
          <w:r w:rsidR="00F06AC7">
            <w:t>If his performance in my class is any indication of how he’d perform in the available position</w:t>
          </w:r>
        </w:sdtContent>
      </w:sdt>
      <w:r w:rsidR="00E66FCF">
        <w:t xml:space="preserve">, </w:t>
      </w:r>
      <w:sdt>
        <w:sdtPr>
          <w:alias w:val="Student:"/>
          <w:tag w:val="Student:"/>
          <w:id w:val="1762490863"/>
          <w:placeholder>
            <w:docPart w:val="711CFFD350C74D85905DF4AD8C35A0B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66FCF">
            <w:t>Student</w:t>
          </w:r>
        </w:sdtContent>
      </w:sdt>
      <w:r w:rsidR="00BD004C">
        <w:t xml:space="preserve"> </w:t>
      </w:r>
      <w:sdt>
        <w:sdtPr>
          <w:alias w:val="Enter letter body:"/>
          <w:tag w:val="Enter letter body:"/>
          <w:id w:val="949904480"/>
          <w:placeholder>
            <w:docPart w:val="981620361C1F44DBA1B280235282F8F8"/>
          </w:placeholder>
          <w:temporary/>
          <w:showingPlcHdr/>
          <w15:appearance w15:val="hidden"/>
        </w:sdtPr>
        <w:sdtEndPr/>
        <w:sdtContent>
          <w:r w:rsidR="00F06AC7">
            <w:t>will be an extremely positive addition to your organization. If you need any additional information, feel free to contact me at</w:t>
          </w:r>
        </w:sdtContent>
      </w:sdt>
      <w:r w:rsidR="00043604">
        <w:t xml:space="preserve"> </w:t>
      </w:r>
      <w:sdt>
        <w:sdtPr>
          <w:alias w:val="Enter telephone:"/>
          <w:tag w:val="Enter telephone:"/>
          <w:id w:val="707614351"/>
          <w:placeholder>
            <w:docPart w:val="10F274A1ABBE4DA4A3E3CEF7158496BA"/>
          </w:placeholder>
          <w:temporary/>
          <w:showingPlcHdr/>
          <w15:appearance w15:val="hidden"/>
        </w:sdtPr>
        <w:sdtEndPr/>
        <w:sdtContent>
          <w:r w:rsidR="00D67ECD">
            <w:t>telephone</w:t>
          </w:r>
        </w:sdtContent>
      </w:sdt>
      <w:r w:rsidR="00D67ECD">
        <w:t xml:space="preserve"> </w:t>
      </w:r>
      <w:sdt>
        <w:sdtPr>
          <w:alias w:val="Enter letter body:"/>
          <w:tag w:val="Enter letter body:"/>
          <w:id w:val="1056128171"/>
          <w:placeholder>
            <w:docPart w:val="15E747105C364D6A8B28EA309935159A"/>
          </w:placeholder>
          <w:temporary/>
          <w:showingPlcHdr/>
          <w15:appearance w15:val="hidden"/>
        </w:sdtPr>
        <w:sdtEndPr/>
        <w:sdtContent>
          <w:r w:rsidR="00043604">
            <w:t>or by email at</w:t>
          </w:r>
        </w:sdtContent>
      </w:sdt>
      <w:r w:rsidR="001A62AA">
        <w:t xml:space="preserve"> </w:t>
      </w:r>
      <w:sdt>
        <w:sdtPr>
          <w:alias w:val="Enter email:"/>
          <w:tag w:val="Enter email:"/>
          <w:id w:val="456455032"/>
          <w:placeholder>
            <w:docPart w:val="FAFDA81B200842AC98F2AAE01F8D12B4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1A62AA">
            <w:t>Email</w:t>
          </w:r>
        </w:sdtContent>
      </w:sdt>
      <w:r w:rsidR="00D67ECD">
        <w:t xml:space="preserve"> </w:t>
      </w:r>
      <w:sdt>
        <w:sdtPr>
          <w:alias w:val="Enter letter body:"/>
          <w:tag w:val="Enter letter body:"/>
          <w:id w:val="-1904669174"/>
          <w:placeholder>
            <w:docPart w:val="0214B21533AF4845801A7523E146B15F"/>
          </w:placeholder>
          <w:temporary/>
          <w:showingPlcHdr/>
          <w15:appearance w15:val="hidden"/>
        </w:sdtPr>
        <w:sdtEndPr/>
        <w:sdtContent>
          <w:r w:rsidR="00043604">
            <w:t>anytime.</w:t>
          </w:r>
        </w:sdtContent>
      </w:sdt>
    </w:p>
    <w:p w:rsidR="002502B0" w:rsidRDefault="00542054">
      <w:pPr>
        <w:pStyle w:val="Closing"/>
      </w:pPr>
      <w:sdt>
        <w:sdtPr>
          <w:alias w:val="Sincerely:"/>
          <w:tag w:val="Sincerely:"/>
          <w:id w:val="270058583"/>
          <w:placeholder>
            <w:docPart w:val="DDA911931B8C492B800F07B3F6731D3F"/>
          </w:placeholder>
          <w:temporary/>
          <w:showingPlcHdr/>
          <w15:appearance w15:val="hidden"/>
        </w:sdtPr>
        <w:sdtEndPr/>
        <w:sdtContent>
          <w:r w:rsidR="00FA1716">
            <w:t>Sincerely</w:t>
          </w:r>
        </w:sdtContent>
      </w:sdt>
      <w:r w:rsidR="00BD004C">
        <w:t>,</w:t>
      </w:r>
    </w:p>
    <w:sdt>
      <w:sdtPr>
        <w:alias w:val="Enter Your Name:"/>
        <w:tag w:val="Enter Your Name:"/>
        <w:id w:val="-175660947"/>
        <w:placeholder>
          <w:docPart w:val="53F34A51CF11486FAD2DF9F9D0A74EAA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1A62AA" w:rsidRPr="001A62AA" w:rsidRDefault="001A62AA" w:rsidP="001A62AA">
          <w:pPr>
            <w:pStyle w:val="Signature"/>
          </w:pPr>
          <w:r>
            <w:t>Your Name</w:t>
          </w:r>
        </w:p>
      </w:sdtContent>
    </w:sdt>
    <w:sectPr w:rsidR="001A62AA" w:rsidRPr="001A62AA">
      <w:footerReference w:type="default" r:id="rId7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054" w:rsidRDefault="00542054">
      <w:pPr>
        <w:spacing w:after="0" w:line="240" w:lineRule="auto"/>
      </w:pPr>
      <w:r>
        <w:separator/>
      </w:r>
    </w:p>
  </w:endnote>
  <w:endnote w:type="continuationSeparator" w:id="0">
    <w:p w:rsidR="00542054" w:rsidRDefault="0054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10" w:rsidRDefault="00542054" w:rsidP="00AD6810">
    <w:pPr>
      <w:pStyle w:val="Footer"/>
    </w:pPr>
    <w:sdt>
      <w:sdtPr>
        <w:alias w:val="Enter street address, city, st zip code:"/>
        <w:tag w:val="Enter street address, city, st zip code:"/>
        <w:id w:val="-354040636"/>
        <w:placeholder>
          <w:docPart w:val="C9DB793A9D524D00B6F4D17ADEFA12A3"/>
        </w:placeholder>
        <w:temporary/>
        <w:showingPlcHdr/>
        <w15:appearance w15:val="hidden"/>
        <w:text/>
      </w:sdtPr>
      <w:sdtEndPr/>
      <w:sdtContent>
        <w:r w:rsidR="001E3ECD">
          <w:t>Street Address, City, ST ZIP Code</w:t>
        </w:r>
      </w:sdtContent>
    </w:sdt>
  </w:p>
  <w:p w:rsidR="00AD6810" w:rsidRDefault="00542054" w:rsidP="00AD6810">
    <w:pPr>
      <w:pStyle w:val="Footer"/>
    </w:pPr>
    <w:sdt>
      <w:sdtPr>
        <w:alias w:val="Office:"/>
        <w:tag w:val="Office:"/>
        <w:id w:val="-1574580512"/>
        <w:placeholder>
          <w:docPart w:val="FAFDA81B200842AC98F2AAE01F8D12B4"/>
        </w:placeholder>
        <w:temporary/>
        <w:showingPlcHdr/>
        <w15:appearance w15:val="hidden"/>
      </w:sdtPr>
      <w:sdtEndPr/>
      <w:sdtContent>
        <w:r w:rsidR="00B03917">
          <w:t>Office</w:t>
        </w:r>
      </w:sdtContent>
    </w:sdt>
    <w:r w:rsidR="00AD6810">
      <w:t xml:space="preserve">: </w:t>
    </w:r>
    <w:sdt>
      <w:sdtPr>
        <w:alias w:val="Enter telephone:"/>
        <w:tag w:val="Enter telephone:"/>
        <w:id w:val="641390488"/>
        <w:placeholder>
          <w:docPart w:val="F0F42016BECD42C1BDBB72EDA9AB52B2"/>
        </w:placeholder>
        <w:temporary/>
        <w:showingPlcHdr/>
        <w15:appearance w15:val="hidden"/>
        <w:text/>
      </w:sdtPr>
      <w:sdtEndPr/>
      <w:sdtContent>
        <w:r w:rsidR="00AD6810">
          <w:t>Telephone</w:t>
        </w:r>
      </w:sdtContent>
    </w:sdt>
    <w:r w:rsidR="00AD6810">
      <w:t> </w:t>
    </w:r>
    <w:r w:rsidR="00AD6810">
      <w:rPr>
        <w:rStyle w:val="Strong"/>
      </w:rPr>
      <w:t>|</w:t>
    </w:r>
    <w:r w:rsidR="00AD6810">
      <w:t> </w:t>
    </w:r>
    <w:sdt>
      <w:sdtPr>
        <w:alias w:val="Enter website:"/>
        <w:tag w:val="Enter website:"/>
        <w:id w:val="1051347503"/>
        <w:placeholder>
          <w:docPart w:val="323C4E19D6D64CD8860875B750639025"/>
        </w:placeholder>
        <w:temporary/>
        <w:showingPlcHdr/>
        <w15:appearance w15:val="hidden"/>
        <w:text/>
      </w:sdtPr>
      <w:sdtEndPr/>
      <w:sdtContent>
        <w:r w:rsidR="00AD6810"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054" w:rsidRDefault="00542054">
      <w:pPr>
        <w:spacing w:after="0" w:line="240" w:lineRule="auto"/>
      </w:pPr>
      <w:r>
        <w:separator/>
      </w:r>
    </w:p>
  </w:footnote>
  <w:footnote w:type="continuationSeparator" w:id="0">
    <w:p w:rsidR="00542054" w:rsidRDefault="0054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A4"/>
    <w:rsid w:val="00043604"/>
    <w:rsid w:val="000456BE"/>
    <w:rsid w:val="000C63F5"/>
    <w:rsid w:val="00152637"/>
    <w:rsid w:val="001A62AA"/>
    <w:rsid w:val="001E3ECD"/>
    <w:rsid w:val="00212B8B"/>
    <w:rsid w:val="00233897"/>
    <w:rsid w:val="002502B0"/>
    <w:rsid w:val="00402E5B"/>
    <w:rsid w:val="00420EE8"/>
    <w:rsid w:val="005068ED"/>
    <w:rsid w:val="00542054"/>
    <w:rsid w:val="00552E02"/>
    <w:rsid w:val="005679B2"/>
    <w:rsid w:val="00596DAF"/>
    <w:rsid w:val="005C2394"/>
    <w:rsid w:val="00664874"/>
    <w:rsid w:val="00687E79"/>
    <w:rsid w:val="00736FA4"/>
    <w:rsid w:val="0074728F"/>
    <w:rsid w:val="0076550F"/>
    <w:rsid w:val="00770EBF"/>
    <w:rsid w:val="00801685"/>
    <w:rsid w:val="008565E1"/>
    <w:rsid w:val="008B0639"/>
    <w:rsid w:val="008D333F"/>
    <w:rsid w:val="009B1564"/>
    <w:rsid w:val="00A6303D"/>
    <w:rsid w:val="00A70A87"/>
    <w:rsid w:val="00AD6810"/>
    <w:rsid w:val="00B03917"/>
    <w:rsid w:val="00B21C59"/>
    <w:rsid w:val="00BD004C"/>
    <w:rsid w:val="00BD1BF3"/>
    <w:rsid w:val="00BE1F59"/>
    <w:rsid w:val="00D67ECD"/>
    <w:rsid w:val="00DB45B9"/>
    <w:rsid w:val="00DC6C63"/>
    <w:rsid w:val="00E47714"/>
    <w:rsid w:val="00E66827"/>
    <w:rsid w:val="00E66FCF"/>
    <w:rsid w:val="00F06AC7"/>
    <w:rsid w:val="00F262F2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B054C-556A-4218-BED9-CE7324D3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patro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FD281CDB845649B1BDC19C7966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46D-73C6-4A22-87D4-E147B8F8C996}"/>
      </w:docPartPr>
      <w:docPartBody>
        <w:p w:rsidR="00000000" w:rsidRDefault="00FC4868">
          <w:pPr>
            <w:pStyle w:val="BB5FD281CDB845649B1BDC19C79668B6"/>
          </w:pPr>
          <w:r w:rsidRPr="00DB45B9">
            <w:t>School name</w:t>
          </w:r>
        </w:p>
      </w:docPartBody>
    </w:docPart>
    <w:docPart>
      <w:docPartPr>
        <w:name w:val="C9DB793A9D524D00B6F4D17ADEFA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D334-1632-4EC9-AA21-5BE0CB6A3473}"/>
      </w:docPartPr>
      <w:docPartBody>
        <w:p w:rsidR="00000000" w:rsidRDefault="00FC4868">
          <w:pPr>
            <w:pStyle w:val="C9DB793A9D524D00B6F4D17ADEFA12A3"/>
          </w:pPr>
          <w:r w:rsidRPr="001A62AA">
            <w:t>Your Name</w:t>
          </w:r>
        </w:p>
      </w:docPartBody>
    </w:docPart>
    <w:docPart>
      <w:docPartPr>
        <w:name w:val="F0F42016BECD42C1BDBB72EDA9AB5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7050B-65E5-4B85-8386-1DD1F6522174}"/>
      </w:docPartPr>
      <w:docPartBody>
        <w:p w:rsidR="00000000" w:rsidRDefault="00FC4868">
          <w:pPr>
            <w:pStyle w:val="F0F42016BECD42C1BDBB72EDA9AB52B2"/>
          </w:pPr>
          <w:r w:rsidRPr="00F262F2">
            <w:rPr>
              <w:rStyle w:val="Strong"/>
            </w:rPr>
            <w:t>|</w:t>
          </w:r>
        </w:p>
      </w:docPartBody>
    </w:docPart>
    <w:docPart>
      <w:docPartPr>
        <w:name w:val="323C4E19D6D64CD8860875B750639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E810-7745-4C1C-B562-33C222936B52}"/>
      </w:docPartPr>
      <w:docPartBody>
        <w:p w:rsidR="00000000" w:rsidRDefault="00FC4868">
          <w:pPr>
            <w:pStyle w:val="323C4E19D6D64CD8860875B750639025"/>
          </w:pPr>
          <w:r>
            <w:t>Email</w:t>
          </w:r>
        </w:p>
      </w:docPartBody>
    </w:docPart>
    <w:docPart>
      <w:docPartPr>
        <w:name w:val="95C2F16B59234B558339C5D42A825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662F3-DB8E-4089-A9A8-8A5DDFA5AC13}"/>
      </w:docPartPr>
      <w:docPartBody>
        <w:p w:rsidR="00000000" w:rsidRDefault="00FC4868">
          <w:pPr>
            <w:pStyle w:val="95C2F16B59234B558339C5D42A825822"/>
          </w:pPr>
          <w:r>
            <w:t>Date</w:t>
          </w:r>
        </w:p>
      </w:docPartBody>
    </w:docPart>
    <w:docPart>
      <w:docPartPr>
        <w:name w:val="54A51483EC8B4FF49BBB57E3411D3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2F87-3D91-49DD-A733-4761A603BE7E}"/>
      </w:docPartPr>
      <w:docPartBody>
        <w:p w:rsidR="00000000" w:rsidRDefault="00FC4868">
          <w:pPr>
            <w:pStyle w:val="54A51483EC8B4FF49BBB57E3411D33E9"/>
          </w:pPr>
          <w:r w:rsidRPr="00596DAF">
            <w:rPr>
              <w:rStyle w:val="SalutationChar"/>
            </w:rPr>
            <w:t>To Whom It May Concern</w:t>
          </w:r>
        </w:p>
      </w:docPartBody>
    </w:docPart>
    <w:docPart>
      <w:docPartPr>
        <w:name w:val="0BB276F91C8546479A839083AA209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70AA-0B8A-41EB-B867-CC30AD509A9D}"/>
      </w:docPartPr>
      <w:docPartBody>
        <w:p w:rsidR="00000000" w:rsidRDefault="00FC4868">
          <w:pPr>
            <w:pStyle w:val="0BB276F91C8546479A839083AA209207"/>
          </w:pPr>
          <w:r w:rsidRPr="001E3ECD">
            <w:t>To get started right away, just tap any placeholder text (such as this) and start typing to replace it with your own.</w:t>
          </w:r>
          <w:r>
            <w:t xml:space="preserve"> </w:t>
          </w:r>
          <w:r w:rsidRPr="001E3ECD">
            <w:t xml:space="preserve">Double-click in the footer to provide your street address, phone number, and </w:t>
          </w:r>
          <w:r w:rsidRPr="001E3ECD">
            <w:t>website.</w:t>
          </w:r>
        </w:p>
      </w:docPartBody>
    </w:docPart>
    <w:docPart>
      <w:docPartPr>
        <w:name w:val="0EBB249D1741435BAB6E07A9E949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D8BB-921B-4A77-B609-5A95A046E67A}"/>
      </w:docPartPr>
      <w:docPartBody>
        <w:p w:rsidR="00000000" w:rsidRDefault="00FC4868">
          <w:pPr>
            <w:pStyle w:val="0EBB249D1741435BAB6E07A9E94969A1"/>
          </w:pPr>
          <w:r>
            <w:t>I am writing this reference at the request of</w:t>
          </w:r>
        </w:p>
      </w:docPartBody>
    </w:docPart>
    <w:docPart>
      <w:docPartPr>
        <w:name w:val="EF9A9496F0694A5F863C58DFA6970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A43F-BC7B-426F-BBFA-C26A54DE5B92}"/>
      </w:docPartPr>
      <w:docPartBody>
        <w:p w:rsidR="00000000" w:rsidRDefault="00FC4868">
          <w:pPr>
            <w:pStyle w:val="EF9A9496F0694A5F863C58DFA6970087"/>
          </w:pPr>
          <w:r>
            <w:t>Student Name</w:t>
          </w:r>
        </w:p>
      </w:docPartBody>
    </w:docPart>
    <w:docPart>
      <w:docPartPr>
        <w:name w:val="75C346D7660F488B85ECB0659A822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B8167-9FB9-4416-91C9-656682488E9F}"/>
      </w:docPartPr>
      <w:docPartBody>
        <w:p w:rsidR="00000000" w:rsidRDefault="00FC4868">
          <w:pPr>
            <w:pStyle w:val="75C346D7660F488B85ECB0659A822CA3"/>
          </w:pPr>
          <w:r>
            <w:t>who is applying for summer internship at</w:t>
          </w:r>
        </w:p>
      </w:docPartBody>
    </w:docPart>
    <w:docPart>
      <w:docPartPr>
        <w:name w:val="D0B45B44E849431C8706357C531B3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5D872-C5BF-49B7-9D57-41092C393D0D}"/>
      </w:docPartPr>
      <w:docPartBody>
        <w:p w:rsidR="00000000" w:rsidRDefault="00FC4868">
          <w:pPr>
            <w:pStyle w:val="D0B45B44E849431C8706357C531B36CF"/>
          </w:pPr>
          <w:r>
            <w:t>Company Name</w:t>
          </w:r>
        </w:p>
      </w:docPartBody>
    </w:docPart>
    <w:docPart>
      <w:docPartPr>
        <w:name w:val="87D0FD332FD14BC0856E18DEB784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7521-B40E-4DC2-9E80-4DD65A76D5C7}"/>
      </w:docPartPr>
      <w:docPartBody>
        <w:p w:rsidR="00000000" w:rsidRDefault="00FC4868">
          <w:pPr>
            <w:pStyle w:val="87D0FD332FD14BC0856E18DEB784585A"/>
          </w:pPr>
          <w:r>
            <w:t>I have known</w:t>
          </w:r>
        </w:p>
      </w:docPartBody>
    </w:docPart>
    <w:docPart>
      <w:docPartPr>
        <w:name w:val="82257DF5C8814AEAABC3F668CDB83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9F92B-24A9-42D1-92DD-5A382C9AAB08}"/>
      </w:docPartPr>
      <w:docPartBody>
        <w:p w:rsidR="00000000" w:rsidRDefault="00FC4868">
          <w:pPr>
            <w:pStyle w:val="82257DF5C8814AEAABC3F668CDB83716"/>
          </w:pPr>
          <w:r>
            <w:t>Student</w:t>
          </w:r>
        </w:p>
      </w:docPartBody>
    </w:docPart>
    <w:docPart>
      <w:docPartPr>
        <w:name w:val="307D933AB08844BDA60BF48D5FCB6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AF6C-7E34-472B-9446-54FE0763F4B5}"/>
      </w:docPartPr>
      <w:docPartBody>
        <w:p w:rsidR="00000000" w:rsidRDefault="00FC4868">
          <w:pPr>
            <w:pStyle w:val="307D933AB08844BDA60BF48D5FCB6341"/>
          </w:pPr>
          <w:r>
            <w:t>for</w:t>
          </w:r>
        </w:p>
      </w:docPartBody>
    </w:docPart>
    <w:docPart>
      <w:docPartPr>
        <w:name w:val="E8A6670BE5F34BDEB557DD625D304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F144-9535-4915-903E-17BBDB93F6E2}"/>
      </w:docPartPr>
      <w:docPartBody>
        <w:p w:rsidR="00000000" w:rsidRDefault="00FC4868">
          <w:pPr>
            <w:pStyle w:val="E8A6670BE5F34BDEB557DD625D304EA9"/>
          </w:pPr>
          <w:r>
            <w:t>number of years</w:t>
          </w:r>
        </w:p>
      </w:docPartBody>
    </w:docPart>
    <w:docPart>
      <w:docPartPr>
        <w:name w:val="BC229CE49C8E47BAB9E6E0CAD2328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6B9DF-5EB9-49E7-8C0C-84AC7C030A9C}"/>
      </w:docPartPr>
      <w:docPartBody>
        <w:p w:rsidR="00000000" w:rsidRDefault="00FC4868">
          <w:pPr>
            <w:pStyle w:val="BC229CE49C8E47BAB9E6E0CAD2328309"/>
          </w:pPr>
          <w:r>
            <w:t>in my capacity as a teacher at</w:t>
          </w:r>
        </w:p>
      </w:docPartBody>
    </w:docPart>
    <w:docPart>
      <w:docPartPr>
        <w:name w:val="46D17031911449A896EAC53B9D176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9A48F-1CF7-4407-A89B-3567D483F331}"/>
      </w:docPartPr>
      <w:docPartBody>
        <w:p w:rsidR="00000000" w:rsidRDefault="00FC4868">
          <w:pPr>
            <w:pStyle w:val="46D17031911449A896EAC53B9D176453"/>
          </w:pPr>
          <w:r>
            <w:t>School name</w:t>
          </w:r>
        </w:p>
      </w:docPartBody>
    </w:docPart>
    <w:docPart>
      <w:docPartPr>
        <w:name w:val="4E0526DEB66647D7974538D275868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550A7-182F-4E92-B6AD-8CE36ACE1509}"/>
      </w:docPartPr>
      <w:docPartBody>
        <w:p w:rsidR="00000000" w:rsidRDefault="00FC4868">
          <w:pPr>
            <w:pStyle w:val="4E0526DEB66647D7974538D275868532"/>
          </w:pPr>
          <w:r>
            <w:t>Student</w:t>
          </w:r>
        </w:p>
      </w:docPartBody>
    </w:docPart>
    <w:docPart>
      <w:docPartPr>
        <w:name w:val="CAD220D0E65E441D8AE006294883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FB009-8E3E-44AF-8F34-7BEF7DF71189}"/>
      </w:docPartPr>
      <w:docPartBody>
        <w:p w:rsidR="00000000" w:rsidRDefault="00FC4868">
          <w:pPr>
            <w:pStyle w:val="CAD220D0E65E441D8AE0062948833DD8"/>
          </w:pPr>
          <w:r>
            <w:t>took</w:t>
          </w:r>
        </w:p>
      </w:docPartBody>
    </w:docPart>
    <w:docPart>
      <w:docPartPr>
        <w:name w:val="E3CB531D7B494BF5A2444A2ACE650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F3A95-7F53-43B5-A756-A3DA1231BE3B}"/>
      </w:docPartPr>
      <w:docPartBody>
        <w:p w:rsidR="00000000" w:rsidRDefault="00FC4868">
          <w:pPr>
            <w:pStyle w:val="E3CB531D7B494BF5A2444A2ACE6507CE"/>
          </w:pPr>
          <w:r>
            <w:t>Course Name</w:t>
          </w:r>
        </w:p>
      </w:docPartBody>
    </w:docPart>
    <w:docPart>
      <w:docPartPr>
        <w:name w:val="FCA375D497374DC48350C9AAD36E5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8DA82-7348-4ACE-B93A-2C3BA179D4A9}"/>
      </w:docPartPr>
      <w:docPartBody>
        <w:p w:rsidR="00000000" w:rsidRDefault="00FC4868">
          <w:pPr>
            <w:pStyle w:val="FCA375D497374DC48350C9AAD36E5E6D"/>
          </w:pPr>
          <w:r>
            <w:t>and</w:t>
          </w:r>
        </w:p>
      </w:docPartBody>
    </w:docPart>
    <w:docPart>
      <w:docPartPr>
        <w:name w:val="CBD3BB5BD3CE4619A4D894AD4BB42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69034-4FB5-4512-808D-96C72F1A6226}"/>
      </w:docPartPr>
      <w:docPartBody>
        <w:p w:rsidR="00000000" w:rsidRDefault="00FC4868">
          <w:pPr>
            <w:pStyle w:val="CBD3BB5BD3CE4619A4D894AD4BB420ED"/>
          </w:pPr>
          <w:r>
            <w:t>Course Name</w:t>
          </w:r>
        </w:p>
      </w:docPartBody>
    </w:docPart>
    <w:docPart>
      <w:docPartPr>
        <w:name w:val="20D442D9EFAA4C5480D1392A6366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9C605-0978-4436-8809-2AC8B5824DC8}"/>
      </w:docPartPr>
      <w:docPartBody>
        <w:p w:rsidR="00000000" w:rsidRDefault="00FC4868">
          <w:pPr>
            <w:pStyle w:val="20D442D9EFAA4C5480D1392A6366E185"/>
          </w:pPr>
          <w:r>
            <w:t>from me and earned superior grades in those classes. Based on</w:t>
          </w:r>
        </w:p>
      </w:docPartBody>
    </w:docPart>
    <w:docPart>
      <w:docPartPr>
        <w:name w:val="5F52025C4E6B486897429C8476BA9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181-977E-454C-8227-CD989BC4FDA4}"/>
      </w:docPartPr>
      <w:docPartBody>
        <w:p w:rsidR="00000000" w:rsidRDefault="00FC4868">
          <w:pPr>
            <w:pStyle w:val="5F52025C4E6B486897429C8476BA9D48"/>
          </w:pPr>
          <w:r>
            <w:t>Student</w:t>
          </w:r>
        </w:p>
      </w:docPartBody>
    </w:docPart>
    <w:docPart>
      <w:docPartPr>
        <w:name w:val="4CEA620B331F4B3BB7DE7F5580CBE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8A8B6-23C8-4510-A4F3-5867308E0088}"/>
      </w:docPartPr>
      <w:docPartBody>
        <w:p w:rsidR="00000000" w:rsidRDefault="00FC4868">
          <w:pPr>
            <w:pStyle w:val="4CEA620B331F4B3BB7DE7F5580CBEA0D"/>
          </w:pPr>
          <w:r>
            <w:t xml:space="preserve">grades, attendance, </w:t>
          </w:r>
          <w:r>
            <w:t>and class participation, I’d rate his academic performance in my class as exceptional.</w:t>
          </w:r>
        </w:p>
      </w:docPartBody>
    </w:docPart>
    <w:docPart>
      <w:docPartPr>
        <w:name w:val="BD9D578AAD9C4FF588A5F7F34BD15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90F2C-9F5B-4DAD-9544-80614B8F2A99}"/>
      </w:docPartPr>
      <w:docPartBody>
        <w:p w:rsidR="00000000" w:rsidRDefault="00FC4868">
          <w:pPr>
            <w:pStyle w:val="BD9D578AAD9C4FF588A5F7F34BD15AAF"/>
          </w:pPr>
          <w:r>
            <w:t>Student</w:t>
          </w:r>
        </w:p>
      </w:docPartBody>
    </w:docPart>
    <w:docPart>
      <w:docPartPr>
        <w:name w:val="318C6A5A9C7547A6BD6CD80ACDEC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0AF2A-567E-4E0A-9902-67AF879658C7}"/>
      </w:docPartPr>
      <w:docPartBody>
        <w:p w:rsidR="00000000" w:rsidRDefault="00FC4868">
          <w:pPr>
            <w:pStyle w:val="318C6A5A9C7547A6BD6CD80ACDECF958"/>
          </w:pPr>
          <w:r>
            <w:t>has a number of strengths to offer an employer. He is always interested in helping others. For example</w:t>
          </w:r>
        </w:p>
      </w:docPartBody>
    </w:docPart>
    <w:docPart>
      <w:docPartPr>
        <w:name w:val="5B406AE4EEB94FFCBFF6394DED8D7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C582-8BF0-4572-B1F3-1842AEED8CE5}"/>
      </w:docPartPr>
      <w:docPartBody>
        <w:p w:rsidR="00000000" w:rsidRDefault="00FC4868">
          <w:pPr>
            <w:pStyle w:val="5B406AE4EEB94FFCBFF6394DED8D76E7"/>
          </w:pPr>
          <w:r>
            <w:t>add a specific experience example.</w:t>
          </w:r>
        </w:p>
      </w:docPartBody>
    </w:docPart>
    <w:docPart>
      <w:docPartPr>
        <w:name w:val="429DC4FF984840CBB7592761C51F8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2C05-BC4F-40CE-BC5B-10A091F84A05}"/>
      </w:docPartPr>
      <w:docPartBody>
        <w:p w:rsidR="00000000" w:rsidRDefault="00FC4868">
          <w:pPr>
            <w:pStyle w:val="429DC4FF984840CBB7592761C51F8AF7"/>
          </w:pPr>
          <w:r>
            <w:t>Student</w:t>
          </w:r>
        </w:p>
      </w:docPartBody>
    </w:docPart>
    <w:docPart>
      <w:docPartPr>
        <w:name w:val="19F1F49BBFA442C9857807949CD85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9D164-EB28-4056-8F3A-E21999C17BA1}"/>
      </w:docPartPr>
      <w:docPartBody>
        <w:p w:rsidR="00000000" w:rsidRDefault="00FC4868">
          <w:pPr>
            <w:pStyle w:val="19F1F49BBFA442C9857807949CD85364"/>
          </w:pPr>
          <w:r>
            <w:t>is also a very fast learner.</w:t>
          </w:r>
        </w:p>
      </w:docPartBody>
    </w:docPart>
    <w:docPart>
      <w:docPartPr>
        <w:name w:val="4A533A211AAF40F28CEB75765777F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B47C5-25A8-40FA-86AD-EA5CB9A4FAC3}"/>
      </w:docPartPr>
      <w:docPartBody>
        <w:p w:rsidR="00000000" w:rsidRDefault="00FC4868">
          <w:pPr>
            <w:pStyle w:val="4A533A211AAF40F28CEB75765777F3CB"/>
          </w:pPr>
          <w:r>
            <w:t xml:space="preserve">Add additional </w:t>
          </w:r>
          <w:r>
            <w:t>strengths.</w:t>
          </w:r>
        </w:p>
      </w:docPartBody>
    </w:docPart>
    <w:docPart>
      <w:docPartPr>
        <w:name w:val="FC5A2F4A6E3340369F75F8B0B82F3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0AD35-431A-4E8B-B33D-2BA1832014B9}"/>
      </w:docPartPr>
      <w:docPartBody>
        <w:p w:rsidR="00000000" w:rsidRDefault="00FC4868">
          <w:pPr>
            <w:pStyle w:val="FC5A2F4A6E3340369F75F8B0B82F3F8E"/>
          </w:pPr>
          <w:r>
            <w:t>In conclusion, I would highly rec</w:t>
          </w:r>
          <w:r>
            <w:t>ommend</w:t>
          </w:r>
        </w:p>
      </w:docPartBody>
    </w:docPart>
    <w:docPart>
      <w:docPartPr>
        <w:name w:val="DD06089B232B438289363ABDCFAF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57265-B1CD-47E8-A30F-EEC131F89EB1}"/>
      </w:docPartPr>
      <w:docPartBody>
        <w:p w:rsidR="00000000" w:rsidRDefault="00FC4868">
          <w:pPr>
            <w:pStyle w:val="DD06089B232B438289363ABDCFAF0146"/>
          </w:pPr>
          <w:r>
            <w:t>Student</w:t>
          </w:r>
        </w:p>
      </w:docPartBody>
    </w:docPart>
    <w:docPart>
      <w:docPartPr>
        <w:name w:val="7B6BD0DFF40B4487A719737B9DE8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B7EFC-4B1A-4D81-945D-038B74568FF6}"/>
      </w:docPartPr>
      <w:docPartBody>
        <w:p w:rsidR="00000000" w:rsidRDefault="00FC4868">
          <w:pPr>
            <w:pStyle w:val="7B6BD0DFF40B4487A719737B9DE8DF40"/>
          </w:pPr>
          <w:r>
            <w:t>If his performance in my class is any indication of how he’d perform in the available position</w:t>
          </w:r>
        </w:p>
      </w:docPartBody>
    </w:docPart>
    <w:docPart>
      <w:docPartPr>
        <w:name w:val="711CFFD350C74D85905DF4AD8C35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847EA-B165-4AF9-AA14-EF16A5E85ED0}"/>
      </w:docPartPr>
      <w:docPartBody>
        <w:p w:rsidR="00000000" w:rsidRDefault="00FC4868">
          <w:pPr>
            <w:pStyle w:val="711CFFD350C74D85905DF4AD8C35A0B6"/>
          </w:pPr>
          <w:r>
            <w:t>Student</w:t>
          </w:r>
        </w:p>
      </w:docPartBody>
    </w:docPart>
    <w:docPart>
      <w:docPartPr>
        <w:name w:val="981620361C1F44DBA1B280235282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961BF-EDB1-4C20-926E-80F0A72EE067}"/>
      </w:docPartPr>
      <w:docPartBody>
        <w:p w:rsidR="00000000" w:rsidRDefault="00FC4868">
          <w:pPr>
            <w:pStyle w:val="981620361C1F44DBA1B280235282F8F8"/>
          </w:pPr>
          <w:r>
            <w:t>will be an extremely positive addition to your organization. If you need any additional information, feel free to contact me at</w:t>
          </w:r>
        </w:p>
      </w:docPartBody>
    </w:docPart>
    <w:docPart>
      <w:docPartPr>
        <w:name w:val="10F274A1ABBE4DA4A3E3CEF715849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D09B9-9CFA-4C4C-B9DC-0ECCFCC6ADE4}"/>
      </w:docPartPr>
      <w:docPartBody>
        <w:p w:rsidR="00000000" w:rsidRDefault="00FC4868">
          <w:pPr>
            <w:pStyle w:val="10F274A1ABBE4DA4A3E3CEF7158496BA"/>
          </w:pPr>
          <w:r>
            <w:t>telephone</w:t>
          </w:r>
        </w:p>
      </w:docPartBody>
    </w:docPart>
    <w:docPart>
      <w:docPartPr>
        <w:name w:val="15E747105C364D6A8B28EA309935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36C9-E7DC-4AAC-8ED9-1BB2F491F69E}"/>
      </w:docPartPr>
      <w:docPartBody>
        <w:p w:rsidR="00000000" w:rsidRDefault="00FC4868">
          <w:pPr>
            <w:pStyle w:val="15E747105C364D6A8B28EA309935159A"/>
          </w:pPr>
          <w:r>
            <w:t>or by email at</w:t>
          </w:r>
        </w:p>
      </w:docPartBody>
    </w:docPart>
    <w:docPart>
      <w:docPartPr>
        <w:name w:val="FAFDA81B200842AC98F2AAE01F8D1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1D154-C1E6-48C3-B30A-43F30E1E8B6A}"/>
      </w:docPartPr>
      <w:docPartBody>
        <w:p w:rsidR="00000000" w:rsidRDefault="00FC4868">
          <w:pPr>
            <w:pStyle w:val="FAFDA81B200842AC98F2AAE01F8D12B4"/>
          </w:pPr>
          <w:r>
            <w:t>Email</w:t>
          </w:r>
        </w:p>
      </w:docPartBody>
    </w:docPart>
    <w:docPart>
      <w:docPartPr>
        <w:name w:val="0214B21533AF4845801A7523E146B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47C28-43FD-4890-A3B6-D42841935DC4}"/>
      </w:docPartPr>
      <w:docPartBody>
        <w:p w:rsidR="00000000" w:rsidRDefault="00FC4868">
          <w:pPr>
            <w:pStyle w:val="0214B21533AF4845801A7523E146B15F"/>
          </w:pPr>
          <w:r>
            <w:t>anytime.</w:t>
          </w:r>
        </w:p>
      </w:docPartBody>
    </w:docPart>
    <w:docPart>
      <w:docPartPr>
        <w:name w:val="DDA911931B8C492B800F07B3F6731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BAC41-1497-40D2-AC70-3A8A934C87DA}"/>
      </w:docPartPr>
      <w:docPartBody>
        <w:p w:rsidR="00000000" w:rsidRDefault="00FC4868">
          <w:pPr>
            <w:pStyle w:val="DDA911931B8C492B800F07B3F6731D3F"/>
          </w:pPr>
          <w:r>
            <w:t>Sincerely</w:t>
          </w:r>
        </w:p>
      </w:docPartBody>
    </w:docPart>
    <w:docPart>
      <w:docPartPr>
        <w:name w:val="53F34A51CF11486FAD2DF9F9D0A74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42DED-269A-4158-82B2-803911562FB9}"/>
      </w:docPartPr>
      <w:docPartBody>
        <w:p w:rsidR="00000000" w:rsidRDefault="00FC4868">
          <w:pPr>
            <w:pStyle w:val="53F34A51CF11486FAD2DF9F9D0A74EA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68"/>
    <w:rsid w:val="00F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FD281CDB845649B1BDC19C79668B6">
    <w:name w:val="BB5FD281CDB845649B1BDC19C79668B6"/>
  </w:style>
  <w:style w:type="paragraph" w:customStyle="1" w:styleId="C9DB793A9D524D00B6F4D17ADEFA12A3">
    <w:name w:val="C9DB793A9D524D00B6F4D17ADEFA12A3"/>
  </w:style>
  <w:style w:type="character" w:styleId="Strong">
    <w:name w:val="Strong"/>
    <w:basedOn w:val="DefaultParagraphFont"/>
    <w:uiPriority w:val="3"/>
    <w:qFormat/>
    <w:rPr>
      <w:b w:val="0"/>
      <w:bCs w:val="0"/>
      <w:color w:val="1F4E79" w:themeColor="accent1" w:themeShade="80"/>
    </w:rPr>
  </w:style>
  <w:style w:type="paragraph" w:customStyle="1" w:styleId="F0F42016BECD42C1BDBB72EDA9AB52B2">
    <w:name w:val="F0F42016BECD42C1BDBB72EDA9AB52B2"/>
  </w:style>
  <w:style w:type="paragraph" w:customStyle="1" w:styleId="323C4E19D6D64CD8860875B750639025">
    <w:name w:val="323C4E19D6D64CD8860875B750639025"/>
  </w:style>
  <w:style w:type="paragraph" w:customStyle="1" w:styleId="95C2F16B59234B558339C5D42A825822">
    <w:name w:val="95C2F16B59234B558339C5D42A825822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  <w:style w:type="paragraph" w:customStyle="1" w:styleId="54A51483EC8B4FF49BBB57E3411D33E9">
    <w:name w:val="54A51483EC8B4FF49BBB57E3411D33E9"/>
  </w:style>
  <w:style w:type="paragraph" w:customStyle="1" w:styleId="0BB276F91C8546479A839083AA209207">
    <w:name w:val="0BB276F91C8546479A839083AA209207"/>
  </w:style>
  <w:style w:type="paragraph" w:customStyle="1" w:styleId="0EBB249D1741435BAB6E07A9E94969A1">
    <w:name w:val="0EBB249D1741435BAB6E07A9E94969A1"/>
  </w:style>
  <w:style w:type="paragraph" w:customStyle="1" w:styleId="EF9A9496F0694A5F863C58DFA6970087">
    <w:name w:val="EF9A9496F0694A5F863C58DFA6970087"/>
  </w:style>
  <w:style w:type="paragraph" w:customStyle="1" w:styleId="75C346D7660F488B85ECB0659A822CA3">
    <w:name w:val="75C346D7660F488B85ECB0659A822CA3"/>
  </w:style>
  <w:style w:type="paragraph" w:customStyle="1" w:styleId="D0B45B44E849431C8706357C531B36CF">
    <w:name w:val="D0B45B44E849431C8706357C531B36CF"/>
  </w:style>
  <w:style w:type="paragraph" w:customStyle="1" w:styleId="87D0FD332FD14BC0856E18DEB784585A">
    <w:name w:val="87D0FD332FD14BC0856E18DEB784585A"/>
  </w:style>
  <w:style w:type="paragraph" w:customStyle="1" w:styleId="82257DF5C8814AEAABC3F668CDB83716">
    <w:name w:val="82257DF5C8814AEAABC3F668CDB83716"/>
  </w:style>
  <w:style w:type="paragraph" w:customStyle="1" w:styleId="307D933AB08844BDA60BF48D5FCB6341">
    <w:name w:val="307D933AB08844BDA60BF48D5FCB6341"/>
  </w:style>
  <w:style w:type="paragraph" w:customStyle="1" w:styleId="E8A6670BE5F34BDEB557DD625D304EA9">
    <w:name w:val="E8A6670BE5F34BDEB557DD625D304EA9"/>
  </w:style>
  <w:style w:type="paragraph" w:customStyle="1" w:styleId="BC229CE49C8E47BAB9E6E0CAD2328309">
    <w:name w:val="BC229CE49C8E47BAB9E6E0CAD2328309"/>
  </w:style>
  <w:style w:type="paragraph" w:customStyle="1" w:styleId="46D17031911449A896EAC53B9D176453">
    <w:name w:val="46D17031911449A896EAC53B9D176453"/>
  </w:style>
  <w:style w:type="paragraph" w:customStyle="1" w:styleId="4E0526DEB66647D7974538D275868532">
    <w:name w:val="4E0526DEB66647D7974538D275868532"/>
  </w:style>
  <w:style w:type="paragraph" w:customStyle="1" w:styleId="CAD220D0E65E441D8AE0062948833DD8">
    <w:name w:val="CAD220D0E65E441D8AE0062948833DD8"/>
  </w:style>
  <w:style w:type="paragraph" w:customStyle="1" w:styleId="E3CB531D7B494BF5A2444A2ACE6507CE">
    <w:name w:val="E3CB531D7B494BF5A2444A2ACE6507CE"/>
  </w:style>
  <w:style w:type="paragraph" w:customStyle="1" w:styleId="FCA375D497374DC48350C9AAD36E5E6D">
    <w:name w:val="FCA375D497374DC48350C9AAD36E5E6D"/>
  </w:style>
  <w:style w:type="paragraph" w:customStyle="1" w:styleId="CBD3BB5BD3CE4619A4D894AD4BB420ED">
    <w:name w:val="CBD3BB5BD3CE4619A4D894AD4BB420ED"/>
  </w:style>
  <w:style w:type="paragraph" w:customStyle="1" w:styleId="20D442D9EFAA4C5480D1392A6366E185">
    <w:name w:val="20D442D9EFAA4C5480D1392A6366E185"/>
  </w:style>
  <w:style w:type="paragraph" w:customStyle="1" w:styleId="5F52025C4E6B486897429C8476BA9D48">
    <w:name w:val="5F52025C4E6B486897429C8476BA9D48"/>
  </w:style>
  <w:style w:type="paragraph" w:customStyle="1" w:styleId="4CEA620B331F4B3BB7DE7F5580CBEA0D">
    <w:name w:val="4CEA620B331F4B3BB7DE7F5580CBEA0D"/>
  </w:style>
  <w:style w:type="paragraph" w:customStyle="1" w:styleId="BD9D578AAD9C4FF588A5F7F34BD15AAF">
    <w:name w:val="BD9D578AAD9C4FF588A5F7F34BD15AAF"/>
  </w:style>
  <w:style w:type="paragraph" w:customStyle="1" w:styleId="318C6A5A9C7547A6BD6CD80ACDECF958">
    <w:name w:val="318C6A5A9C7547A6BD6CD80ACDECF958"/>
  </w:style>
  <w:style w:type="paragraph" w:customStyle="1" w:styleId="5B406AE4EEB94FFCBFF6394DED8D76E7">
    <w:name w:val="5B406AE4EEB94FFCBFF6394DED8D76E7"/>
  </w:style>
  <w:style w:type="paragraph" w:customStyle="1" w:styleId="429DC4FF984840CBB7592761C51F8AF7">
    <w:name w:val="429DC4FF984840CBB7592761C51F8AF7"/>
  </w:style>
  <w:style w:type="paragraph" w:customStyle="1" w:styleId="19F1F49BBFA442C9857807949CD85364">
    <w:name w:val="19F1F49BBFA442C9857807949CD85364"/>
  </w:style>
  <w:style w:type="paragraph" w:customStyle="1" w:styleId="4A533A211AAF40F28CEB75765777F3CB">
    <w:name w:val="4A533A211AAF40F28CEB75765777F3CB"/>
  </w:style>
  <w:style w:type="paragraph" w:customStyle="1" w:styleId="FC5A2F4A6E3340369F75F8B0B82F3F8E">
    <w:name w:val="FC5A2F4A6E3340369F75F8B0B82F3F8E"/>
  </w:style>
  <w:style w:type="paragraph" w:customStyle="1" w:styleId="DD06089B232B438289363ABDCFAF0146">
    <w:name w:val="DD06089B232B438289363ABDCFAF0146"/>
  </w:style>
  <w:style w:type="paragraph" w:customStyle="1" w:styleId="7B6BD0DFF40B4487A719737B9DE8DF40">
    <w:name w:val="7B6BD0DFF40B4487A719737B9DE8DF40"/>
  </w:style>
  <w:style w:type="paragraph" w:customStyle="1" w:styleId="711CFFD350C74D85905DF4AD8C35A0B6">
    <w:name w:val="711CFFD350C74D85905DF4AD8C35A0B6"/>
  </w:style>
  <w:style w:type="paragraph" w:customStyle="1" w:styleId="981620361C1F44DBA1B280235282F8F8">
    <w:name w:val="981620361C1F44DBA1B280235282F8F8"/>
  </w:style>
  <w:style w:type="paragraph" w:customStyle="1" w:styleId="10F274A1ABBE4DA4A3E3CEF7158496BA">
    <w:name w:val="10F274A1ABBE4DA4A3E3CEF7158496BA"/>
  </w:style>
  <w:style w:type="paragraph" w:customStyle="1" w:styleId="15E747105C364D6A8B28EA309935159A">
    <w:name w:val="15E747105C364D6A8B28EA309935159A"/>
  </w:style>
  <w:style w:type="paragraph" w:customStyle="1" w:styleId="FAFDA81B200842AC98F2AAE01F8D12B4">
    <w:name w:val="FAFDA81B200842AC98F2AAE01F8D12B4"/>
  </w:style>
  <w:style w:type="paragraph" w:customStyle="1" w:styleId="0214B21533AF4845801A7523E146B15F">
    <w:name w:val="0214B21533AF4845801A7523E146B15F"/>
  </w:style>
  <w:style w:type="paragraph" w:customStyle="1" w:styleId="DDA911931B8C492B800F07B3F6731D3F">
    <w:name w:val="DDA911931B8C492B800F07B3F6731D3F"/>
  </w:style>
  <w:style w:type="paragraph" w:customStyle="1" w:styleId="53F34A51CF11486FAD2DF9F9D0A74EAA">
    <w:name w:val="53F34A51CF11486FAD2DF9F9D0A74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Teacher.dotx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lastModifiedBy>LabPatron</cp:lastModifiedBy>
  <cp:revision>1</cp:revision>
  <dcterms:created xsi:type="dcterms:W3CDTF">2019-04-12T22:56:00Z</dcterms:created>
  <dcterms:modified xsi:type="dcterms:W3CDTF">2019-04-12T22:57:00Z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